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FFD7E" w14:textId="1701392A" w:rsidR="00D0272F" w:rsidRPr="003B0A1E" w:rsidRDefault="00106403" w:rsidP="00C018BC">
      <w:pPr>
        <w:pStyle w:val="af6"/>
        <w:jc w:val="both"/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</w:pPr>
      <w:r w:rsidRPr="003B0A1E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>Dear Professor</w:t>
      </w:r>
      <w:r w:rsidR="003B0A1E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 xml:space="preserve"> </w:t>
      </w:r>
      <w:r w:rsidR="00BC4F8B" w:rsidRPr="00BC4F8B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>Luk</w:t>
      </w:r>
      <w:r w:rsidR="00D0272F" w:rsidRPr="003B0A1E">
        <w:rPr>
          <w:rFonts w:ascii="Times New Roman" w:eastAsiaTheme="majorEastAsia" w:hAnsi="Times New Roman" w:cs="Times New Roman"/>
          <w:b w:val="0"/>
          <w:spacing w:val="0"/>
          <w:sz w:val="24"/>
          <w:szCs w:val="24"/>
          <w:lang w:eastAsia="zh-CN"/>
        </w:rPr>
        <w:t>:</w:t>
      </w:r>
    </w:p>
    <w:p w14:paraId="49E1094E" w14:textId="77777777" w:rsidR="00C018BC" w:rsidRPr="00C018BC" w:rsidRDefault="00C018BC" w:rsidP="00C018BC">
      <w:pPr>
        <w:rPr>
          <w:rFonts w:ascii="Times New Roman" w:hAnsi="Times New Roman" w:cs="Times New Roman"/>
          <w:sz w:val="24"/>
          <w:szCs w:val="24"/>
          <w:lang w:eastAsia="zh-CN"/>
        </w:rPr>
      </w:pPr>
    </w:p>
    <w:p w14:paraId="3B7F18E6" w14:textId="452E2C92" w:rsidR="00C018BC" w:rsidRPr="00C018BC" w:rsidRDefault="009A2318" w:rsidP="00C018BC">
      <w:pPr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>Many thanks for your attention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 I am studying in Postgraduate Certification Program in Education (Primary Education)</w:t>
      </w:r>
      <w:bookmarkStart w:id="0" w:name="_GoBack"/>
      <w:bookmarkEnd w:id="0"/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of University of Macau. As the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course’s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requirement, I need to finish the internship during January 18th 2018 to April 25th 2018. I have a great interest in your school for the internship. Please allow me to </w:t>
      </w:r>
      <w:r w:rsidRPr="009A2318">
        <w:rPr>
          <w:rFonts w:ascii="Times New Roman" w:eastAsiaTheme="majorEastAsia" w:hAnsi="Times New Roman" w:cs="Times New Roman" w:hint="eastAsia"/>
          <w:sz w:val="24"/>
          <w:szCs w:val="24"/>
          <w:lang w:eastAsia="zh-CN"/>
        </w:rPr>
        <w:t>bri</w:t>
      </w:r>
      <w:r w:rsidRP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ef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my qualification</w:t>
      </w:r>
      <w:r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which is also listed in my enclosed resume</w:t>
      </w:r>
      <w:r w:rsidR="00C018BC"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</w:t>
      </w:r>
    </w:p>
    <w:p w14:paraId="74E85874" w14:textId="53ADA138" w:rsidR="00C018BC" w:rsidRPr="009A2318" w:rsidRDefault="00C018BC" w:rsidP="00C018BC">
      <w:pPr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I graduated from University of Macau in 2009. During the four years study, I got several scholarship and fellowship. I am continually two years on the dean’s honour list. Those can prove my study attitude which is persistent, diligent, and </w:t>
      </w:r>
      <w:r w:rsidR="00BC1FA3">
        <w:rPr>
          <w:rFonts w:ascii="Times New Roman" w:eastAsiaTheme="majorEastAsia" w:hAnsi="Times New Roman" w:cs="Times New Roman"/>
          <w:sz w:val="24"/>
          <w:szCs w:val="24"/>
          <w:lang w:eastAsia="zh-CN"/>
        </w:rPr>
        <w:t>demanding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. From the second year in UMAC, I stood my part-time job like the house teacher and secretary in a social association. After graduation, I worked as auditor and accountant for more than six years. Now, as my family’s need, I leave the job and back to take care my baby. Taking care the baby make me further understand teaching and learning are not easy. It needs a great patient and insistently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study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After the long-time growing up together with my son, I find out that I love children and I hope I can find more scientific methods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in 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te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aching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I start to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search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more information about education in Macau.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Moreover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, I go back to my mother school to qualify myself for education certification.</w:t>
      </w:r>
    </w:p>
    <w:p w14:paraId="113E48A0" w14:textId="5DABD0CE" w:rsidR="0058065A" w:rsidRPr="00C018BC" w:rsidRDefault="00C018BC" w:rsidP="00C018BC">
      <w:pPr>
        <w:jc w:val="both"/>
        <w:rPr>
          <w:rFonts w:ascii="Times New Roman" w:eastAsiaTheme="majorEastAsia" w:hAnsi="Times New Roman" w:cs="Times New Roman"/>
          <w:sz w:val="24"/>
          <w:szCs w:val="24"/>
          <w:lang w:eastAsia="zh-CN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>I know Macau has no public examination system. Each school may have its teaching and learning style. Teacher’s learning objective must be consistent with school’s learning goal. Your school has a long history in Macau, and promotes the positive attitude to learning and focus on the transition for student’s future social life which is exactly what I always trying to do. I believe in your sc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hool I can be better and get improvement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.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Thanks for your time and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look forward to </w:t>
      </w:r>
      <w:r w:rsidR="009A2318">
        <w:rPr>
          <w:rFonts w:ascii="Times New Roman" w:eastAsiaTheme="majorEastAsia" w:hAnsi="Times New Roman" w:cs="Times New Roman"/>
          <w:sz w:val="24"/>
          <w:szCs w:val="24"/>
          <w:lang w:eastAsia="zh-CN"/>
        </w:rPr>
        <w:t>hearing from you.</w:t>
      </w:r>
      <w:r w:rsidRPr="00C018BC">
        <w:rPr>
          <w:rFonts w:ascii="Times New Roman" w:eastAsiaTheme="majorEastAsia" w:hAnsi="Times New Roman" w:cs="Times New Roman"/>
          <w:sz w:val="24"/>
          <w:szCs w:val="24"/>
          <w:lang w:eastAsia="zh-CN"/>
        </w:rPr>
        <w:t xml:space="preserve"> It would be appreciated if you would give me your kind consideration.</w:t>
      </w:r>
    </w:p>
    <w:p w14:paraId="75C5CC62" w14:textId="77777777" w:rsidR="00C018BC" w:rsidRPr="00C018BC" w:rsidRDefault="00C018BC" w:rsidP="00C018BC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0F140094" w14:textId="06687FC4" w:rsidR="006B1438" w:rsidRPr="00C018BC" w:rsidRDefault="006B1438" w:rsidP="00D0272F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</w:rPr>
        <w:t>Yours sincerely,</w:t>
      </w:r>
    </w:p>
    <w:p w14:paraId="1E6997F4" w14:textId="7F55FB07" w:rsidR="004C601D" w:rsidRPr="00C018BC" w:rsidRDefault="006B1438" w:rsidP="00D0272F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C018BC">
        <w:rPr>
          <w:rFonts w:ascii="Times New Roman" w:eastAsiaTheme="majorEastAsia" w:hAnsi="Times New Roman" w:cs="Times New Roman"/>
          <w:sz w:val="24"/>
          <w:szCs w:val="24"/>
        </w:rPr>
        <w:t>Kira Zhou</w:t>
      </w:r>
    </w:p>
    <w:sectPr w:rsidR="004C601D" w:rsidRPr="00C018BC" w:rsidSect="0058065A">
      <w:pgSz w:w="11907" w:h="16839" w:code="9"/>
      <w:pgMar w:top="584" w:right="1123" w:bottom="584" w:left="1123" w:header="431" w:footer="134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71DE8"/>
    <w:rsid w:val="000A4E83"/>
    <w:rsid w:val="000C0A06"/>
    <w:rsid w:val="000D436F"/>
    <w:rsid w:val="00106403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226C3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B0A1E"/>
    <w:rsid w:val="003C2AB2"/>
    <w:rsid w:val="0041324C"/>
    <w:rsid w:val="0047247E"/>
    <w:rsid w:val="00491815"/>
    <w:rsid w:val="004C403D"/>
    <w:rsid w:val="004D0960"/>
    <w:rsid w:val="004D0D8A"/>
    <w:rsid w:val="004D26BE"/>
    <w:rsid w:val="004D4CD3"/>
    <w:rsid w:val="004E0CA7"/>
    <w:rsid w:val="004F647B"/>
    <w:rsid w:val="00514806"/>
    <w:rsid w:val="005270FB"/>
    <w:rsid w:val="00555ADA"/>
    <w:rsid w:val="0055629E"/>
    <w:rsid w:val="005712DA"/>
    <w:rsid w:val="0058065A"/>
    <w:rsid w:val="005E1865"/>
    <w:rsid w:val="005F3904"/>
    <w:rsid w:val="00607874"/>
    <w:rsid w:val="00621523"/>
    <w:rsid w:val="006304FB"/>
    <w:rsid w:val="00641706"/>
    <w:rsid w:val="00670413"/>
    <w:rsid w:val="00684D04"/>
    <w:rsid w:val="00695E03"/>
    <w:rsid w:val="006A2AB8"/>
    <w:rsid w:val="006A5A60"/>
    <w:rsid w:val="006B1438"/>
    <w:rsid w:val="006D1060"/>
    <w:rsid w:val="00773666"/>
    <w:rsid w:val="00793329"/>
    <w:rsid w:val="0079672F"/>
    <w:rsid w:val="007A4794"/>
    <w:rsid w:val="007A7D8C"/>
    <w:rsid w:val="007B0DB7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5917"/>
    <w:rsid w:val="008E5B15"/>
    <w:rsid w:val="008F6F19"/>
    <w:rsid w:val="009A1B72"/>
    <w:rsid w:val="009A2318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1FA3"/>
    <w:rsid w:val="00BC4F8B"/>
    <w:rsid w:val="00BC6034"/>
    <w:rsid w:val="00BE2F75"/>
    <w:rsid w:val="00BE61B8"/>
    <w:rsid w:val="00BF2F68"/>
    <w:rsid w:val="00C018BC"/>
    <w:rsid w:val="00C06402"/>
    <w:rsid w:val="00C06608"/>
    <w:rsid w:val="00C32985"/>
    <w:rsid w:val="00C63AFA"/>
    <w:rsid w:val="00C97CA4"/>
    <w:rsid w:val="00CE1657"/>
    <w:rsid w:val="00CF7626"/>
    <w:rsid w:val="00D0272F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afb">
    <w:name w:val="Balloon Text"/>
    <w:basedOn w:val="a"/>
    <w:link w:val="Char8"/>
    <w:uiPriority w:val="99"/>
    <w:semiHidden/>
    <w:unhideWhenUsed/>
    <w:rsid w:val="00BC4F8B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b"/>
    <w:uiPriority w:val="99"/>
    <w:semiHidden/>
    <w:rsid w:val="00BC4F8B"/>
    <w:rPr>
      <w:sz w:val="18"/>
      <w:szCs w:val="18"/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20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3</cp:revision>
  <cp:lastPrinted>2017-10-08T04:01:00Z</cp:lastPrinted>
  <dcterms:created xsi:type="dcterms:W3CDTF">2017-10-08T03:43:00Z</dcterms:created>
  <dcterms:modified xsi:type="dcterms:W3CDTF">2017-10-08T04:02:00Z</dcterms:modified>
</cp:coreProperties>
</file>