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4A529" w14:textId="67D23277" w:rsidR="004C601D" w:rsidRPr="005270FB" w:rsidRDefault="006A2AB8">
      <w:pPr>
        <w:pStyle w:val="Salutation"/>
        <w:rPr>
          <w:rFonts w:ascii="Times New Roman" w:hAnsi="Times New Roman" w:cs="Times New Roman"/>
          <w:sz w:val="24"/>
          <w:szCs w:val="24"/>
        </w:rPr>
      </w:pPr>
      <w:r w:rsidRPr="005270FB">
        <w:rPr>
          <w:rFonts w:ascii="Times New Roman" w:eastAsia="宋体" w:hAnsi="Times New Roman" w:cs="Times New Roman"/>
          <w:sz w:val="24"/>
          <w:szCs w:val="24"/>
        </w:rPr>
        <w:t>尊敬的</w:t>
      </w:r>
      <w:r w:rsidR="00354899">
        <w:rPr>
          <w:rFonts w:ascii="Times New Roman" w:eastAsia="宋体" w:hAnsi="Times New Roman" w:cs="Times New Roman" w:hint="eastAsia"/>
          <w:sz w:val="24"/>
          <w:szCs w:val="24"/>
        </w:rPr>
        <w:t>行政暨人力資源處處長閣下</w:t>
      </w:r>
      <w:r w:rsidR="006A5A6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DA0292" w:rsidRPr="005270FB">
        <w:rPr>
          <w:rFonts w:ascii="Times New Roman" w:eastAsia="宋体" w:hAnsi="Times New Roman" w:cs="Times New Roman"/>
          <w:sz w:val="24"/>
          <w:szCs w:val="24"/>
        </w:rPr>
        <w:t>鈞鑒</w:t>
      </w:r>
      <w:r w:rsidR="007C7923" w:rsidRPr="005270FB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58155C9" w14:textId="30EF4343" w:rsidR="00F14519" w:rsidRPr="009A1B72" w:rsidRDefault="003932F5" w:rsidP="0079672F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感謝您百忙之中抽時</w:t>
      </w:r>
      <w:r w:rsidR="00DA0292" w:rsidRPr="009A1B72">
        <w:rPr>
          <w:rFonts w:ascii="宋体" w:eastAsia="宋体" w:hAnsi="宋体" w:cs="Times New Roman"/>
          <w:sz w:val="24"/>
          <w:szCs w:val="24"/>
        </w:rPr>
        <w:t>審閲此封自薦信。本人</w:t>
      </w:r>
      <w:r w:rsidR="006A5A60" w:rsidRPr="009A1B72">
        <w:rPr>
          <w:rFonts w:ascii="宋体" w:eastAsia="宋体" w:hAnsi="宋体" w:cs="Times New Roman"/>
          <w:sz w:val="24"/>
          <w:szCs w:val="24"/>
        </w:rPr>
        <w:t>是</w:t>
      </w:r>
      <w:r w:rsidR="007C7923" w:rsidRPr="009A1B72">
        <w:rPr>
          <w:rFonts w:ascii="宋体" w:eastAsia="宋体" w:hAnsi="宋体" w:cs="Times New Roman"/>
          <w:sz w:val="24"/>
          <w:szCs w:val="24"/>
        </w:rPr>
        <w:t>澳</w:t>
      </w:r>
      <w:r w:rsidR="00206F3E" w:rsidRPr="009A1B72">
        <w:rPr>
          <w:rFonts w:ascii="宋体" w:eastAsia="宋体" w:hAnsi="宋体" w:cs="Times New Roman"/>
          <w:sz w:val="24"/>
          <w:szCs w:val="24"/>
        </w:rPr>
        <w:t>門大學</w:t>
      </w:r>
      <w:r w:rsidR="003E6538">
        <w:rPr>
          <w:rFonts w:ascii="宋体" w:eastAsia="宋体" w:hAnsi="宋体" w:cs="Times New Roman" w:hint="eastAsia"/>
          <w:sz w:val="24"/>
          <w:szCs w:val="24"/>
        </w:rPr>
        <w:t>工商管理學院2009屆畢業生現就讀澳門大學教育學院</w:t>
      </w:r>
      <w:r w:rsidR="006A5A60" w:rsidRPr="009A1B72">
        <w:rPr>
          <w:rFonts w:ascii="宋体" w:eastAsia="宋体" w:hAnsi="宋体" w:cs="Times New Roman"/>
          <w:sz w:val="24"/>
          <w:szCs w:val="24"/>
        </w:rPr>
        <w:t>2017</w:t>
      </w:r>
      <w:r w:rsidR="006A5A60" w:rsidRPr="009A1B72">
        <w:rPr>
          <w:rFonts w:ascii="宋体" w:eastAsia="宋体" w:hAnsi="宋体" w:cs="Times New Roman" w:hint="eastAsia"/>
          <w:sz w:val="24"/>
          <w:szCs w:val="24"/>
        </w:rPr>
        <w:t>屆</w:t>
      </w:r>
      <w:r w:rsidR="006304FB" w:rsidRPr="009A1B72">
        <w:rPr>
          <w:rFonts w:ascii="宋体" w:eastAsia="宋体" w:hAnsi="宋体" w:cs="Times New Roman"/>
          <w:sz w:val="24"/>
          <w:szCs w:val="24"/>
        </w:rPr>
        <w:t>學士後</w:t>
      </w:r>
      <w:r w:rsidR="00DA0292" w:rsidRPr="009A1B72">
        <w:rPr>
          <w:rFonts w:ascii="宋体" w:eastAsia="宋体" w:hAnsi="宋体" w:cs="Times New Roman"/>
          <w:sz w:val="24"/>
          <w:szCs w:val="24"/>
        </w:rPr>
        <w:t>課程</w:t>
      </w:r>
      <w:r w:rsidR="006304FB" w:rsidRPr="009A1B72">
        <w:rPr>
          <w:rFonts w:ascii="宋体" w:eastAsia="宋体" w:hAnsi="宋体" w:cs="Times New Roman"/>
          <w:sz w:val="24"/>
          <w:szCs w:val="24"/>
        </w:rPr>
        <w:t>，</w:t>
      </w:r>
      <w:r w:rsidR="00F14519" w:rsidRPr="009A1B72">
        <w:rPr>
          <w:rFonts w:ascii="宋体" w:eastAsia="宋体" w:hAnsi="宋体" w:cs="Times New Roman"/>
          <w:sz w:val="24"/>
          <w:szCs w:val="24"/>
        </w:rPr>
        <w:t>兹</w:t>
      </w:r>
      <w:r w:rsidR="00A1604C" w:rsidRPr="009A1B72">
        <w:rPr>
          <w:rFonts w:ascii="宋体" w:eastAsia="宋体" w:hAnsi="宋体" w:cs="Times New Roman"/>
          <w:sz w:val="24"/>
          <w:szCs w:val="24"/>
        </w:rPr>
        <w:t>向</w:t>
      </w:r>
      <w:r w:rsidR="00DA0292" w:rsidRPr="009A1B72">
        <w:rPr>
          <w:rFonts w:ascii="宋体" w:eastAsia="宋体" w:hAnsi="宋体" w:cs="Times New Roman"/>
          <w:sz w:val="24"/>
          <w:szCs w:val="24"/>
        </w:rPr>
        <w:t xml:space="preserve">  </w:t>
      </w:r>
      <w:r w:rsidR="00A2330D" w:rsidRPr="009A1B72">
        <w:rPr>
          <w:rFonts w:ascii="宋体" w:eastAsia="宋体" w:hAnsi="宋体" w:cs="Times New Roman"/>
          <w:sz w:val="24"/>
          <w:szCs w:val="24"/>
        </w:rPr>
        <w:t>貴</w:t>
      </w:r>
      <w:r w:rsidR="003E6538">
        <w:rPr>
          <w:rFonts w:ascii="宋体" w:eastAsia="宋体" w:hAnsi="宋体" w:cs="Times New Roman" w:hint="eastAsia"/>
          <w:sz w:val="24"/>
          <w:szCs w:val="24"/>
        </w:rPr>
        <w:t>局</w:t>
      </w:r>
      <w:r w:rsidR="00A2330D" w:rsidRPr="009A1B72">
        <w:rPr>
          <w:rFonts w:ascii="宋体" w:eastAsia="宋体" w:hAnsi="宋体" w:cs="Times New Roman"/>
          <w:sz w:val="24"/>
          <w:szCs w:val="24"/>
        </w:rPr>
        <w:t>申請</w:t>
      </w:r>
      <w:r w:rsidR="003E6538">
        <w:rPr>
          <w:rFonts w:ascii="宋体" w:eastAsia="宋体" w:hAnsi="宋体" w:cs="Times New Roman" w:hint="eastAsia"/>
          <w:sz w:val="24"/>
          <w:szCs w:val="24"/>
        </w:rPr>
        <w:t>行政及人力資源處職位</w:t>
      </w:r>
      <w:r w:rsidR="00A2330D" w:rsidRPr="009A1B72">
        <w:rPr>
          <w:rFonts w:ascii="宋体" w:eastAsia="宋体" w:hAnsi="宋体" w:cs="Times New Roman"/>
          <w:sz w:val="24"/>
          <w:szCs w:val="24"/>
        </w:rPr>
        <w:t>，</w:t>
      </w:r>
      <w:r w:rsidR="00084333">
        <w:rPr>
          <w:rFonts w:ascii="宋体" w:eastAsia="宋体" w:hAnsi="宋体" w:cs="Times New Roman" w:hint="eastAsia"/>
          <w:sz w:val="24"/>
          <w:szCs w:val="24"/>
        </w:rPr>
        <w:t>盼</w:t>
      </w:r>
      <w:r w:rsidR="00A2330D" w:rsidRPr="009A1B72">
        <w:rPr>
          <w:rFonts w:ascii="宋体" w:eastAsia="宋体" w:hAnsi="宋体" w:cs="Times New Roman"/>
          <w:sz w:val="24"/>
          <w:szCs w:val="24"/>
        </w:rPr>
        <w:t>有幸能加入</w:t>
      </w:r>
      <w:r w:rsidR="00DA0292" w:rsidRPr="009A1B72">
        <w:rPr>
          <w:rFonts w:ascii="宋体" w:eastAsia="宋体" w:hAnsi="宋体" w:cs="Times New Roman"/>
          <w:sz w:val="24"/>
          <w:szCs w:val="24"/>
        </w:rPr>
        <w:t xml:space="preserve">  </w:t>
      </w:r>
      <w:r w:rsidR="00A2330D" w:rsidRPr="009A1B72">
        <w:rPr>
          <w:rFonts w:ascii="宋体" w:eastAsia="宋体" w:hAnsi="宋体" w:cs="Times New Roman"/>
          <w:sz w:val="24"/>
          <w:szCs w:val="24"/>
        </w:rPr>
        <w:t>貴</w:t>
      </w:r>
      <w:r w:rsidR="003E6538">
        <w:rPr>
          <w:rFonts w:ascii="宋体" w:eastAsia="宋体" w:hAnsi="宋体" w:cs="Times New Roman" w:hint="eastAsia"/>
          <w:sz w:val="24"/>
          <w:szCs w:val="24"/>
        </w:rPr>
        <w:t>局</w:t>
      </w:r>
      <w:r w:rsidR="00F14519" w:rsidRPr="009A1B72">
        <w:rPr>
          <w:rFonts w:ascii="宋体" w:eastAsia="宋体" w:hAnsi="宋体" w:cs="Times New Roman"/>
          <w:sz w:val="24"/>
          <w:szCs w:val="24"/>
        </w:rPr>
        <w:t>。</w:t>
      </w:r>
      <w:r w:rsidR="00DA0292" w:rsidRPr="009A1B72">
        <w:rPr>
          <w:rFonts w:ascii="宋体" w:eastAsia="宋体" w:hAnsi="宋体" w:cs="Times New Roman"/>
          <w:sz w:val="24"/>
          <w:szCs w:val="24"/>
        </w:rPr>
        <w:t>下面請允許我詳細介紹一下我的情況。</w:t>
      </w:r>
    </w:p>
    <w:p w14:paraId="29F52E8B" w14:textId="00E80FA8" w:rsidR="00272BE7" w:rsidRDefault="00A2330D" w:rsidP="001B6B1B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我</w:t>
      </w:r>
      <w:r w:rsidR="004F647B" w:rsidRPr="009A1B72">
        <w:rPr>
          <w:rFonts w:ascii="宋体" w:eastAsia="宋体" w:hAnsi="宋体" w:cs="Times New Roman"/>
          <w:sz w:val="24"/>
          <w:szCs w:val="24"/>
        </w:rPr>
        <w:t>從小</w:t>
      </w:r>
      <w:r w:rsidR="005712DA" w:rsidRPr="009A1B72">
        <w:rPr>
          <w:rFonts w:ascii="宋体" w:eastAsia="宋体" w:hAnsi="宋体" w:cs="Times New Roman"/>
          <w:sz w:val="24"/>
          <w:szCs w:val="24"/>
        </w:rPr>
        <w:t>接受傳統教育，</w:t>
      </w:r>
      <w:r w:rsidR="00E270B3" w:rsidRPr="009A1B72">
        <w:rPr>
          <w:rFonts w:ascii="宋体" w:eastAsia="宋体" w:hAnsi="宋体" w:cs="Times New Roman"/>
          <w:sz w:val="24"/>
          <w:szCs w:val="24"/>
        </w:rPr>
        <w:t>愛好寫作、閲讀</w:t>
      </w:r>
      <w:r w:rsidR="005F3904" w:rsidRPr="009A1B72">
        <w:rPr>
          <w:rFonts w:ascii="宋体" w:eastAsia="宋体" w:hAnsi="宋体" w:cs="Times New Roman"/>
          <w:sz w:val="24"/>
          <w:szCs w:val="24"/>
        </w:rPr>
        <w:t>，在計算機應用上也有一定的</w:t>
      </w:r>
      <w:r w:rsidR="00D30076" w:rsidRPr="009A1B72">
        <w:rPr>
          <w:rFonts w:ascii="宋体" w:eastAsia="宋体" w:hAnsi="宋体" w:cs="Times New Roman"/>
          <w:sz w:val="24"/>
          <w:szCs w:val="24"/>
        </w:rPr>
        <w:t>研究</w:t>
      </w:r>
      <w:r w:rsidRPr="009A1B72">
        <w:rPr>
          <w:rFonts w:ascii="宋体" w:eastAsia="宋体" w:hAnsi="宋体" w:cs="Times New Roman"/>
          <w:sz w:val="24"/>
          <w:szCs w:val="24"/>
        </w:rPr>
        <w:t>。</w:t>
      </w:r>
      <w:r w:rsidR="0041324C" w:rsidRPr="009A1B72">
        <w:rPr>
          <w:rFonts w:ascii="宋体" w:eastAsia="宋体" w:hAnsi="宋体" w:cs="Times New Roman"/>
          <w:sz w:val="24"/>
          <w:szCs w:val="24"/>
        </w:rPr>
        <w:t>2005年</w:t>
      </w:r>
      <w:r w:rsidRPr="009A1B72">
        <w:rPr>
          <w:rFonts w:ascii="宋体" w:eastAsia="宋体" w:hAnsi="宋体" w:cs="Times New Roman"/>
          <w:sz w:val="24"/>
          <w:szCs w:val="24"/>
        </w:rPr>
        <w:t>通過</w:t>
      </w:r>
      <w:r w:rsidR="00BE61B8" w:rsidRPr="009A1B72">
        <w:rPr>
          <w:rFonts w:ascii="宋体" w:eastAsia="宋体" w:hAnsi="宋体" w:cs="Times New Roman"/>
          <w:sz w:val="24"/>
          <w:szCs w:val="24"/>
        </w:rPr>
        <w:t>中國內地高等考試</w:t>
      </w:r>
      <w:r w:rsidRPr="009A1B72">
        <w:rPr>
          <w:rFonts w:ascii="宋体" w:eastAsia="宋体" w:hAnsi="宋体" w:cs="Times New Roman"/>
          <w:sz w:val="24"/>
          <w:szCs w:val="24"/>
        </w:rPr>
        <w:t>我</w:t>
      </w:r>
      <w:r w:rsidR="00BE61B8" w:rsidRPr="009A1B72">
        <w:rPr>
          <w:rFonts w:ascii="宋体" w:eastAsia="宋体" w:hAnsi="宋体" w:cs="Times New Roman"/>
          <w:sz w:val="24"/>
          <w:szCs w:val="24"/>
        </w:rPr>
        <w:t>成功</w:t>
      </w:r>
      <w:r w:rsidRPr="009A1B72">
        <w:rPr>
          <w:rFonts w:ascii="宋体" w:eastAsia="宋体" w:hAnsi="宋体" w:cs="Times New Roman"/>
          <w:sz w:val="24"/>
          <w:szCs w:val="24"/>
        </w:rPr>
        <w:t>申請了澳門大學，並</w:t>
      </w:r>
      <w:r w:rsidR="00C63AFA" w:rsidRPr="009A1B72">
        <w:rPr>
          <w:rFonts w:ascii="宋体" w:eastAsia="宋体" w:hAnsi="宋体" w:cs="Times New Roman"/>
          <w:sz w:val="24"/>
          <w:szCs w:val="24"/>
        </w:rPr>
        <w:t>於</w:t>
      </w:r>
      <w:r w:rsidR="005F3904" w:rsidRPr="009A1B72">
        <w:rPr>
          <w:rFonts w:ascii="宋体" w:eastAsia="宋体" w:hAnsi="宋体" w:cs="Times New Roman"/>
          <w:sz w:val="24"/>
          <w:szCs w:val="24"/>
        </w:rPr>
        <w:t>高分進入成績要求最高的學系-</w:t>
      </w:r>
      <w:r w:rsidR="00D56144" w:rsidRPr="009A1B72">
        <w:rPr>
          <w:rFonts w:ascii="宋体" w:eastAsia="宋体" w:hAnsi="宋体" w:cs="Times New Roman"/>
          <w:sz w:val="24"/>
          <w:szCs w:val="24"/>
        </w:rPr>
        <w:t>澳門大學</w:t>
      </w:r>
      <w:r w:rsidR="00007C06" w:rsidRPr="009A1B72">
        <w:rPr>
          <w:rFonts w:ascii="宋体" w:eastAsia="宋体" w:hAnsi="宋体" w:cs="Times New Roman"/>
          <w:sz w:val="24"/>
          <w:szCs w:val="24"/>
        </w:rPr>
        <w:t>工商管理學院會計系，</w:t>
      </w:r>
      <w:r w:rsidR="005F3904" w:rsidRPr="009A1B72">
        <w:rPr>
          <w:rFonts w:ascii="宋体" w:eastAsia="宋体" w:hAnsi="宋体" w:cs="Times New Roman"/>
          <w:sz w:val="24"/>
          <w:szCs w:val="24"/>
        </w:rPr>
        <w:t>四年的大學學習，我曾數次獲得多項獎學金，</w:t>
      </w:r>
      <w:r w:rsidR="00C97CA4" w:rsidRPr="009A1B72">
        <w:rPr>
          <w:rFonts w:ascii="宋体" w:eastAsia="宋体" w:hAnsi="宋体" w:cs="Times New Roman"/>
          <w:sz w:val="24"/>
          <w:szCs w:val="24"/>
        </w:rPr>
        <w:t>學習成績的優秀不僅證明了我的學習能力，更證明了我堅持、勤奮、</w:t>
      </w:r>
      <w:r w:rsidR="00F14519" w:rsidRPr="009A1B72">
        <w:rPr>
          <w:rFonts w:ascii="宋体" w:eastAsia="宋体" w:hAnsi="宋体" w:cs="Times New Roman"/>
          <w:sz w:val="24"/>
          <w:szCs w:val="24"/>
        </w:rPr>
        <w:t>進取的學習態度。</w:t>
      </w:r>
      <w:r w:rsidR="003E6538">
        <w:rPr>
          <w:rFonts w:ascii="宋体" w:eastAsia="宋体" w:hAnsi="宋体" w:cs="Times New Roman" w:hint="eastAsia"/>
          <w:sz w:val="24"/>
          <w:szCs w:val="24"/>
        </w:rPr>
        <w:t>大學期間</w:t>
      </w:r>
      <w:r w:rsidR="00272BE7">
        <w:rPr>
          <w:rFonts w:ascii="宋体" w:eastAsia="宋体" w:hAnsi="宋体" w:cs="Times New Roman" w:hint="eastAsia"/>
          <w:sz w:val="24"/>
          <w:szCs w:val="24"/>
        </w:rPr>
        <w:t>我已開始兼職</w:t>
      </w:r>
      <w:r w:rsidR="003E6538">
        <w:rPr>
          <w:rFonts w:ascii="宋体" w:eastAsia="宋体" w:hAnsi="宋体" w:cs="Times New Roman" w:hint="eastAsia"/>
          <w:sz w:val="24"/>
          <w:szCs w:val="24"/>
        </w:rPr>
        <w:t>在閩台總商會擔任駐會會計，</w:t>
      </w:r>
      <w:r w:rsidR="00B45FC0">
        <w:rPr>
          <w:rFonts w:ascii="宋体" w:eastAsia="宋体" w:hAnsi="宋体" w:cs="Times New Roman" w:hint="eastAsia"/>
          <w:sz w:val="24"/>
          <w:szCs w:val="24"/>
        </w:rPr>
        <w:t>獨立</w:t>
      </w:r>
      <w:r w:rsidR="003E6538">
        <w:rPr>
          <w:rFonts w:ascii="宋体" w:eastAsia="宋体" w:hAnsi="宋体" w:cs="Times New Roman" w:hint="eastAsia"/>
          <w:sz w:val="24"/>
          <w:szCs w:val="24"/>
        </w:rPr>
        <w:t>處理會内所有行政人事工作。</w:t>
      </w:r>
      <w:r w:rsidR="00272BE7">
        <w:rPr>
          <w:rFonts w:ascii="宋体" w:eastAsia="宋体" w:hAnsi="宋体" w:cs="Times New Roman" w:hint="eastAsia"/>
          <w:sz w:val="24"/>
          <w:szCs w:val="24"/>
        </w:rPr>
        <w:t>直至畢業後，進入澳門德勤會計師事務所任審計工作，目前在澳門會計及審計範疇已工作6年，</w:t>
      </w:r>
      <w:bookmarkStart w:id="0" w:name="_GoBack"/>
      <w:bookmarkEnd w:id="0"/>
      <w:r w:rsidR="00B45FC0">
        <w:rPr>
          <w:rFonts w:ascii="宋体" w:eastAsia="宋体" w:hAnsi="宋体" w:cs="Times New Roman" w:hint="eastAsia"/>
          <w:sz w:val="24"/>
          <w:szCs w:val="24"/>
        </w:rPr>
        <w:t>並於2014年正式取得澳門永久身份。</w:t>
      </w:r>
      <w:r w:rsidR="00B45FC0" w:rsidRPr="009A1B72">
        <w:rPr>
          <w:rFonts w:ascii="宋体" w:eastAsia="宋体" w:hAnsi="宋体" w:cs="Times New Roman"/>
          <w:sz w:val="24"/>
          <w:szCs w:val="24"/>
        </w:rPr>
        <w:t>求學及工作的十餘年裏我離開了父母和家鄉，這使我養成了獨立和</w:t>
      </w:r>
      <w:r w:rsidR="00B45FC0" w:rsidRPr="009A1B72">
        <w:rPr>
          <w:rFonts w:ascii="宋体" w:eastAsia="宋体" w:hAnsi="宋体" w:cs="Times New Roman" w:hint="eastAsia"/>
          <w:sz w:val="24"/>
          <w:szCs w:val="24"/>
        </w:rPr>
        <w:t>堅</w:t>
      </w:r>
      <w:r w:rsidR="00B45FC0" w:rsidRPr="009A1B72">
        <w:rPr>
          <w:rFonts w:ascii="宋体" w:eastAsia="宋体" w:hAnsi="宋体" w:cs="Times New Roman"/>
          <w:sz w:val="24"/>
          <w:szCs w:val="24"/>
        </w:rPr>
        <w:t>强的個性</w:t>
      </w:r>
      <w:r w:rsidR="00B45FC0" w:rsidRPr="009A1B72">
        <w:rPr>
          <w:rFonts w:ascii="宋体" w:eastAsia="宋体" w:hAnsi="宋体" w:cs="Times New Roman" w:hint="eastAsia"/>
          <w:sz w:val="24"/>
          <w:szCs w:val="24"/>
        </w:rPr>
        <w:t>。但</w:t>
      </w:r>
      <w:r w:rsidR="00B45FC0" w:rsidRPr="009A1B72">
        <w:rPr>
          <w:rFonts w:ascii="宋体" w:eastAsia="宋体" w:hAnsi="宋体" w:cs="Times New Roman"/>
          <w:sz w:val="24"/>
          <w:szCs w:val="24"/>
        </w:rPr>
        <w:t>我本身是一個感情豐富，</w:t>
      </w:r>
      <w:r w:rsidR="00B45FC0">
        <w:rPr>
          <w:rFonts w:ascii="宋体" w:eastAsia="宋体" w:hAnsi="宋体" w:cs="Times New Roman" w:hint="eastAsia"/>
          <w:sz w:val="24"/>
          <w:szCs w:val="24"/>
        </w:rPr>
        <w:t>極具親和力，</w:t>
      </w:r>
      <w:r w:rsidR="00B45FC0" w:rsidRPr="009A1B72">
        <w:rPr>
          <w:rFonts w:ascii="宋体" w:eastAsia="宋体" w:hAnsi="宋体" w:cs="Times New Roman"/>
          <w:sz w:val="24"/>
          <w:szCs w:val="24"/>
        </w:rPr>
        <w:t>有愛心又熱心的人</w:t>
      </w:r>
      <w:r w:rsidR="00B45FC0">
        <w:rPr>
          <w:rFonts w:ascii="宋体" w:eastAsia="宋体" w:hAnsi="宋体" w:cs="Times New Roman" w:hint="eastAsia"/>
          <w:sz w:val="24"/>
          <w:szCs w:val="24"/>
        </w:rPr>
        <w:t>。我相信長久以來全力以赴的學習態度，會計和審計工作養成的認真細心的工作態度，較早接觸到的複雜的行政人力的工作經驗，以及豐富的人際關係，使我具備勝任人力資源的工作。</w:t>
      </w:r>
    </w:p>
    <w:p w14:paraId="18F4976A" w14:textId="0BA3BCCD" w:rsidR="004D4CD3" w:rsidRDefault="00B45FC0" w:rsidP="00B45FC0">
      <w:pPr>
        <w:ind w:firstLineChars="200" w:firstLine="480"/>
        <w:rPr>
          <w:rFonts w:ascii="宋体" w:hAnsi="宋体"/>
          <w:sz w:val="24"/>
          <w:szCs w:val="24"/>
          <w:highlight w:val="yellow"/>
        </w:rPr>
      </w:pPr>
      <w:r>
        <w:rPr>
          <w:rFonts w:ascii="宋体" w:eastAsia="宋体" w:hAnsi="宋体" w:cs="Times New Roman" w:hint="eastAsia"/>
          <w:sz w:val="24"/>
          <w:szCs w:val="24"/>
        </w:rPr>
        <w:t>素仰</w:t>
      </w:r>
      <w:r w:rsidR="00272BE7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272BE7">
        <w:rPr>
          <w:rFonts w:ascii="宋体" w:eastAsia="宋体" w:hAnsi="宋体" w:cs="Times New Roman"/>
          <w:sz w:val="24"/>
          <w:szCs w:val="24"/>
        </w:rPr>
        <w:t xml:space="preserve"> </w:t>
      </w:r>
      <w:r w:rsidR="00272BE7">
        <w:rPr>
          <w:rFonts w:ascii="宋体" w:eastAsia="宋体" w:hAnsi="宋体" w:cs="Times New Roman" w:hint="eastAsia"/>
          <w:sz w:val="24"/>
          <w:szCs w:val="24"/>
        </w:rPr>
        <w:t>貴局</w:t>
      </w:r>
      <w:r w:rsidR="008C1548">
        <w:rPr>
          <w:rFonts w:ascii="宋体" w:eastAsia="宋体" w:hAnsi="宋体" w:cs="Times New Roman" w:hint="eastAsia"/>
          <w:sz w:val="24"/>
          <w:szCs w:val="24"/>
        </w:rPr>
        <w:t>代表澳門特區政府負責有關促進對外貿易、引資、會展等各方面</w:t>
      </w:r>
      <w:r>
        <w:rPr>
          <w:rFonts w:ascii="宋体" w:eastAsia="宋体" w:hAnsi="宋体" w:cs="Times New Roman" w:hint="eastAsia"/>
          <w:sz w:val="24"/>
          <w:szCs w:val="24"/>
        </w:rPr>
        <w:t>工作</w:t>
      </w:r>
      <w:r w:rsidR="008C1548">
        <w:rPr>
          <w:rFonts w:ascii="宋体" w:eastAsia="宋体" w:hAnsi="宋体" w:cs="Times New Roman" w:hint="eastAsia"/>
          <w:sz w:val="24"/>
          <w:szCs w:val="24"/>
        </w:rPr>
        <w:t>，對澳門的經濟發展</w:t>
      </w:r>
      <w:r>
        <w:rPr>
          <w:rFonts w:ascii="宋体" w:eastAsia="宋体" w:hAnsi="宋体" w:cs="Times New Roman" w:hint="eastAsia"/>
          <w:sz w:val="24"/>
          <w:szCs w:val="24"/>
        </w:rPr>
        <w:t>起至關重要的</w:t>
      </w:r>
      <w:r w:rsidR="008C1548">
        <w:rPr>
          <w:rFonts w:ascii="宋体" w:eastAsia="宋体" w:hAnsi="宋体" w:cs="Times New Roman" w:hint="eastAsia"/>
          <w:sz w:val="24"/>
          <w:szCs w:val="24"/>
        </w:rPr>
        <w:t>作用，</w:t>
      </w:r>
      <w:r w:rsidR="00FC03C5" w:rsidRPr="009A1B72">
        <w:rPr>
          <w:rFonts w:ascii="宋体" w:eastAsia="宋体" w:hAnsi="宋体" w:cs="Times New Roman"/>
          <w:sz w:val="24"/>
          <w:szCs w:val="24"/>
        </w:rPr>
        <w:t>我</w:t>
      </w:r>
      <w:r w:rsidR="00084333">
        <w:rPr>
          <w:rFonts w:ascii="宋体" w:eastAsia="宋体" w:hAnsi="宋体" w:cs="Times New Roman" w:hint="eastAsia"/>
          <w:sz w:val="24"/>
          <w:szCs w:val="24"/>
        </w:rPr>
        <w:t>希望</w:t>
      </w:r>
      <w:r w:rsidR="00FC03C5" w:rsidRPr="009A1B72">
        <w:rPr>
          <w:rFonts w:ascii="宋体" w:eastAsia="宋体" w:hAnsi="宋体" w:cs="Times New Roman"/>
          <w:sz w:val="24"/>
          <w:szCs w:val="24"/>
        </w:rPr>
        <w:t>自己能夠融入這樣</w:t>
      </w:r>
      <w:r w:rsidR="008C1548">
        <w:rPr>
          <w:rFonts w:ascii="宋体" w:eastAsia="宋体" w:hAnsi="宋体" w:cs="Times New Roman" w:hint="eastAsia"/>
          <w:sz w:val="24"/>
          <w:szCs w:val="24"/>
        </w:rPr>
        <w:t>具有激情及</w:t>
      </w:r>
      <w:r w:rsidR="00813D7D" w:rsidRPr="009A1B72">
        <w:rPr>
          <w:rFonts w:ascii="宋体" w:eastAsia="宋体" w:hAnsi="宋体" w:cs="Times New Roman"/>
          <w:sz w:val="24"/>
          <w:szCs w:val="24"/>
        </w:rPr>
        <w:t>成就感的行業</w:t>
      </w:r>
      <w:r w:rsidR="000D436F" w:rsidRPr="009A1B72">
        <w:rPr>
          <w:rFonts w:ascii="宋体" w:eastAsia="宋体" w:hAnsi="宋体" w:cs="Times New Roman"/>
          <w:sz w:val="24"/>
          <w:szCs w:val="24"/>
        </w:rPr>
        <w:t>。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我堅信在</w:t>
      </w:r>
      <w:r w:rsidR="00D13B3E" w:rsidRPr="00D13B3E">
        <w:rPr>
          <w:rFonts w:ascii="宋体" w:eastAsia="宋体" w:hAnsi="宋体" w:cs="Times New Roman"/>
          <w:sz w:val="24"/>
          <w:szCs w:val="24"/>
        </w:rPr>
        <w:t xml:space="preserve"> 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貴</w:t>
      </w:r>
      <w:r>
        <w:rPr>
          <w:rFonts w:ascii="宋体" w:eastAsia="宋体" w:hAnsi="宋体" w:cs="Times New Roman" w:hint="eastAsia"/>
          <w:sz w:val="24"/>
          <w:szCs w:val="24"/>
        </w:rPr>
        <w:t>局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這樣一個</w:t>
      </w:r>
      <w:r>
        <w:rPr>
          <w:rFonts w:ascii="宋体" w:eastAsia="宋体" w:hAnsi="宋体" w:cs="Times New Roman" w:hint="eastAsia"/>
          <w:sz w:val="24"/>
          <w:szCs w:val="24"/>
        </w:rPr>
        <w:t>積極進取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的集體，我的能力將得到進一步的提升和發揮。</w:t>
      </w:r>
      <w:r w:rsidR="00084333">
        <w:rPr>
          <w:rFonts w:ascii="宋体" w:eastAsia="宋体" w:hAnsi="宋体" w:cs="Times New Roman" w:hint="eastAsia"/>
          <w:sz w:val="24"/>
          <w:szCs w:val="24"/>
        </w:rPr>
        <w:t>渴望</w:t>
      </w:r>
      <w:r w:rsidR="00D13B3E" w:rsidRPr="00D13B3E">
        <w:rPr>
          <w:rFonts w:ascii="宋体" w:eastAsia="宋体" w:hAnsi="宋体" w:cs="Times New Roman"/>
          <w:sz w:val="24"/>
          <w:szCs w:val="24"/>
        </w:rPr>
        <w:t xml:space="preserve"> 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貴</w:t>
      </w:r>
      <w:r>
        <w:rPr>
          <w:rFonts w:ascii="宋体" w:eastAsia="宋体" w:hAnsi="宋体" w:cs="Times New Roman" w:hint="eastAsia"/>
          <w:sz w:val="24"/>
          <w:szCs w:val="24"/>
        </w:rPr>
        <w:t>局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能給於機會，讓我將所學所知應用在貴</w:t>
      </w:r>
      <w:r>
        <w:rPr>
          <w:rFonts w:ascii="宋体" w:eastAsia="宋体" w:hAnsi="宋体" w:cs="Times New Roman" w:hint="eastAsia"/>
          <w:sz w:val="24"/>
          <w:szCs w:val="24"/>
        </w:rPr>
        <w:t>局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的</w:t>
      </w:r>
      <w:r>
        <w:rPr>
          <w:rFonts w:ascii="宋体" w:eastAsia="宋体" w:hAnsi="宋体" w:cs="Times New Roman" w:hint="eastAsia"/>
          <w:sz w:val="24"/>
          <w:szCs w:val="24"/>
        </w:rPr>
        <w:t>工作當中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，請您考驗。</w:t>
      </w:r>
    </w:p>
    <w:p w14:paraId="1E6997F4" w14:textId="64BC9CA6" w:rsidR="004C601D" w:rsidRPr="005270FB" w:rsidRDefault="00B45FC0">
      <w:pPr>
        <w:pStyle w:val="Signature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敬上</w:t>
      </w:r>
    </w:p>
    <w:sectPr w:rsidR="004C601D" w:rsidRPr="005270FB" w:rsidSect="00F00DBC">
      <w:pgSz w:w="11907" w:h="16839" w:code="9"/>
      <w:pgMar w:top="1152" w:right="1123" w:bottom="1195" w:left="1123" w:header="432" w:footer="134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63CC8" w14:textId="77777777" w:rsidR="00C800DB" w:rsidRDefault="00C800DB">
      <w:pPr>
        <w:spacing w:after="0" w:line="240" w:lineRule="auto"/>
      </w:pPr>
      <w:r>
        <w:separator/>
      </w:r>
    </w:p>
  </w:endnote>
  <w:endnote w:type="continuationSeparator" w:id="0">
    <w:p w14:paraId="39F2B501" w14:textId="77777777" w:rsidR="00C800DB" w:rsidRDefault="00C8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C9F15" w14:textId="77777777" w:rsidR="00C800DB" w:rsidRDefault="00C800DB">
      <w:pPr>
        <w:spacing w:after="0" w:line="240" w:lineRule="auto"/>
      </w:pPr>
      <w:r>
        <w:separator/>
      </w:r>
    </w:p>
  </w:footnote>
  <w:footnote w:type="continuationSeparator" w:id="0">
    <w:p w14:paraId="1964931F" w14:textId="77777777" w:rsidR="00C800DB" w:rsidRDefault="00C8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D9E"/>
    <w:rsid w:val="00007C06"/>
    <w:rsid w:val="00017415"/>
    <w:rsid w:val="00023175"/>
    <w:rsid w:val="00066C57"/>
    <w:rsid w:val="00071DE8"/>
    <w:rsid w:val="00084333"/>
    <w:rsid w:val="000A4E83"/>
    <w:rsid w:val="000D436F"/>
    <w:rsid w:val="00122FA0"/>
    <w:rsid w:val="0012731D"/>
    <w:rsid w:val="001351E7"/>
    <w:rsid w:val="00151B04"/>
    <w:rsid w:val="001916A2"/>
    <w:rsid w:val="001B300D"/>
    <w:rsid w:val="001B6B1B"/>
    <w:rsid w:val="001C338B"/>
    <w:rsid w:val="001C5652"/>
    <w:rsid w:val="00204364"/>
    <w:rsid w:val="00206F3E"/>
    <w:rsid w:val="002148C0"/>
    <w:rsid w:val="00220FF7"/>
    <w:rsid w:val="00231AAB"/>
    <w:rsid w:val="00232D5E"/>
    <w:rsid w:val="002506E4"/>
    <w:rsid w:val="002617F5"/>
    <w:rsid w:val="00272BE7"/>
    <w:rsid w:val="002808C3"/>
    <w:rsid w:val="0028258A"/>
    <w:rsid w:val="003012F0"/>
    <w:rsid w:val="0033532A"/>
    <w:rsid w:val="003429A3"/>
    <w:rsid w:val="00354899"/>
    <w:rsid w:val="00392AC4"/>
    <w:rsid w:val="003932F5"/>
    <w:rsid w:val="003A22B0"/>
    <w:rsid w:val="003C2AB2"/>
    <w:rsid w:val="003E6538"/>
    <w:rsid w:val="0041324C"/>
    <w:rsid w:val="0047247E"/>
    <w:rsid w:val="00491815"/>
    <w:rsid w:val="004C403D"/>
    <w:rsid w:val="004D0D8A"/>
    <w:rsid w:val="004D4CD3"/>
    <w:rsid w:val="004E0CA7"/>
    <w:rsid w:val="004F647B"/>
    <w:rsid w:val="00501520"/>
    <w:rsid w:val="00514806"/>
    <w:rsid w:val="005270FB"/>
    <w:rsid w:val="00555ADA"/>
    <w:rsid w:val="0055629E"/>
    <w:rsid w:val="005712DA"/>
    <w:rsid w:val="005E1865"/>
    <w:rsid w:val="005F3904"/>
    <w:rsid w:val="00621523"/>
    <w:rsid w:val="006304FB"/>
    <w:rsid w:val="00641706"/>
    <w:rsid w:val="00670413"/>
    <w:rsid w:val="00684D04"/>
    <w:rsid w:val="00695E03"/>
    <w:rsid w:val="006A2AB8"/>
    <w:rsid w:val="006A5A60"/>
    <w:rsid w:val="006B7AD3"/>
    <w:rsid w:val="006D1060"/>
    <w:rsid w:val="00773666"/>
    <w:rsid w:val="00793329"/>
    <w:rsid w:val="0079672F"/>
    <w:rsid w:val="007A4794"/>
    <w:rsid w:val="007A7D8C"/>
    <w:rsid w:val="007C2C12"/>
    <w:rsid w:val="007C4D3E"/>
    <w:rsid w:val="007C7923"/>
    <w:rsid w:val="007D1EA1"/>
    <w:rsid w:val="007E0312"/>
    <w:rsid w:val="007E5F74"/>
    <w:rsid w:val="00813D7D"/>
    <w:rsid w:val="008605EF"/>
    <w:rsid w:val="00876FA8"/>
    <w:rsid w:val="00883A88"/>
    <w:rsid w:val="008B5917"/>
    <w:rsid w:val="008C1548"/>
    <w:rsid w:val="008E5B15"/>
    <w:rsid w:val="008F6F19"/>
    <w:rsid w:val="009A1B72"/>
    <w:rsid w:val="009D4D93"/>
    <w:rsid w:val="009F06FA"/>
    <w:rsid w:val="009F1970"/>
    <w:rsid w:val="009F4B13"/>
    <w:rsid w:val="00A138C5"/>
    <w:rsid w:val="00A1604C"/>
    <w:rsid w:val="00A2330D"/>
    <w:rsid w:val="00A5266C"/>
    <w:rsid w:val="00AC4493"/>
    <w:rsid w:val="00AC6AA8"/>
    <w:rsid w:val="00AF5A11"/>
    <w:rsid w:val="00AF729D"/>
    <w:rsid w:val="00B026B3"/>
    <w:rsid w:val="00B45FC0"/>
    <w:rsid w:val="00BC6034"/>
    <w:rsid w:val="00BE2F75"/>
    <w:rsid w:val="00BE61B8"/>
    <w:rsid w:val="00BF2F68"/>
    <w:rsid w:val="00C06402"/>
    <w:rsid w:val="00C06608"/>
    <w:rsid w:val="00C32985"/>
    <w:rsid w:val="00C63AFA"/>
    <w:rsid w:val="00C800DB"/>
    <w:rsid w:val="00C97CA4"/>
    <w:rsid w:val="00CE1657"/>
    <w:rsid w:val="00CF7626"/>
    <w:rsid w:val="00D11D9E"/>
    <w:rsid w:val="00D1287D"/>
    <w:rsid w:val="00D13B3E"/>
    <w:rsid w:val="00D274BC"/>
    <w:rsid w:val="00D30076"/>
    <w:rsid w:val="00D37C70"/>
    <w:rsid w:val="00D56144"/>
    <w:rsid w:val="00D63E3F"/>
    <w:rsid w:val="00D72635"/>
    <w:rsid w:val="00DA0292"/>
    <w:rsid w:val="00E03CCB"/>
    <w:rsid w:val="00E22F99"/>
    <w:rsid w:val="00E270B3"/>
    <w:rsid w:val="00E349B5"/>
    <w:rsid w:val="00E64EC7"/>
    <w:rsid w:val="00E70D5F"/>
    <w:rsid w:val="00E84886"/>
    <w:rsid w:val="00F00DBC"/>
    <w:rsid w:val="00F11E64"/>
    <w:rsid w:val="00F14519"/>
    <w:rsid w:val="00F62B1B"/>
    <w:rsid w:val="00F81046"/>
    <w:rsid w:val="00FB429A"/>
    <w:rsid w:val="00FB5DF8"/>
    <w:rsid w:val="00FC03C5"/>
    <w:rsid w:val="00FD7679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5A5DF"/>
  <w15:docId w15:val="{29B185DE-64C7-9048-9248-AE86D5F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34C"/>
    <w:rPr>
      <w:lang w:val="en-GB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">
    <w:name w:val="連絡資訊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rsid w:val="003F64EE"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sid w:val="003F64EE"/>
    <w:rPr>
      <w:b/>
      <w:spacing w:val="21"/>
      <w:lang w:val="en-GB" w:eastAsia="zh-TW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0">
    <w:name w:val="名稱"/>
    <w:basedOn w:val="Normal"/>
    <w:link w:val="a1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1">
    <w:name w:val="名稱 字元"/>
    <w:basedOn w:val="DefaultParagraphFont"/>
    <w:link w:val="a0"/>
    <w:uiPriority w:val="1"/>
    <w:rPr>
      <w:b/>
      <w:caps/>
      <w:spacing w:val="21"/>
      <w:sz w:val="36"/>
    </w:rPr>
  </w:style>
  <w:style w:type="paragraph" w:customStyle="1" w:styleId="a2">
    <w:name w:val="地址"/>
    <w:basedOn w:val="Normal"/>
    <w:link w:val="a3"/>
    <w:uiPriority w:val="4"/>
    <w:qFormat/>
    <w:pPr>
      <w:spacing w:line="240" w:lineRule="auto"/>
      <w:contextualSpacing/>
    </w:pPr>
  </w:style>
  <w:style w:type="character" w:customStyle="1" w:styleId="a3">
    <w:name w:val="地址 字元"/>
    <w:basedOn w:val="DefaultParagraphFont"/>
    <w:link w:val="a2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gz\Documents\%7b9336BA0D-372A-7848-B879-0CA5EDB0E5E9%7dtf1639212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{9336BA0D-372A-7848-B879-0CA5EDB0E5E9}tf16392122.dotx</Template>
  <TotalTime>68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Zhao Zhao</dc:creator>
  <cp:keywords/>
  <dc:description/>
  <cp:lastModifiedBy>Zhou Zhaozhao</cp:lastModifiedBy>
  <cp:revision>4</cp:revision>
  <dcterms:created xsi:type="dcterms:W3CDTF">2018-01-08T03:01:00Z</dcterms:created>
  <dcterms:modified xsi:type="dcterms:W3CDTF">2018-01-09T03:04:00Z</dcterms:modified>
</cp:coreProperties>
</file>